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75CE28" w14:textId="10160E5D" w:rsidR="000F4E2C" w:rsidRDefault="00371B6F" w:rsidP="007A7C55">
      <w:pPr>
        <w:pStyle w:val="berschrift1"/>
      </w:pPr>
      <w:r>
        <w:t>Lab Report</w:t>
      </w:r>
    </w:p>
    <w:p w14:paraId="324398A3" w14:textId="3C78BC99" w:rsidR="00371B6F" w:rsidRDefault="00371B6F" w:rsidP="00371B6F">
      <w:r>
        <w:t xml:space="preserve">Abgabe </w:t>
      </w:r>
      <w:r w:rsidR="00066DD2">
        <w:t>2</w:t>
      </w:r>
    </w:p>
    <w:p w14:paraId="72656085" w14:textId="4FCFC336" w:rsidR="00371B6F" w:rsidRPr="008B7A79" w:rsidRDefault="00066DD2" w:rsidP="00371B6F">
      <w:r w:rsidRPr="008B7A79">
        <w:t>Dominik Schick</w:t>
      </w:r>
    </w:p>
    <w:p w14:paraId="6182D75E" w14:textId="2979C1E4" w:rsidR="00371B6F" w:rsidRDefault="00066DD2" w:rsidP="00371B6F">
      <w:pPr>
        <w:rPr>
          <w:lang w:val="en-GB"/>
        </w:rPr>
      </w:pPr>
      <w:r w:rsidRPr="00066DD2">
        <w:rPr>
          <w:lang w:val="en-GB"/>
        </w:rPr>
        <w:t xml:space="preserve">Thomas </w:t>
      </w:r>
      <w:r>
        <w:rPr>
          <w:lang w:val="en-GB"/>
        </w:rPr>
        <w:t>Strutz</w:t>
      </w:r>
    </w:p>
    <w:p w14:paraId="3F102317" w14:textId="1FE7E4FF" w:rsidR="00066DD2" w:rsidRPr="00066DD2" w:rsidRDefault="00066DD2" w:rsidP="00371B6F">
      <w:pPr>
        <w:rPr>
          <w:lang w:val="en-GB"/>
        </w:rPr>
      </w:pPr>
      <w:r>
        <w:rPr>
          <w:lang w:val="en-GB"/>
        </w:rPr>
        <w:t>Maximilian Wolf</w:t>
      </w:r>
    </w:p>
    <w:p w14:paraId="4EAE3BBD" w14:textId="7F61B5F8" w:rsidR="00371B6F" w:rsidRPr="00066DD2" w:rsidRDefault="00371B6F" w:rsidP="00371B6F">
      <w:pPr>
        <w:rPr>
          <w:lang w:val="en-GB"/>
        </w:rPr>
      </w:pPr>
      <w:r w:rsidRPr="00066DD2">
        <w:rPr>
          <w:lang w:val="en-GB"/>
        </w:rPr>
        <w:t xml:space="preserve">Repository: </w:t>
      </w:r>
      <w:r w:rsidR="00066DD2" w:rsidRPr="00066DD2">
        <w:rPr>
          <w:lang w:val="en-GB"/>
        </w:rPr>
        <w:t>https://github.com/Mackesmilian/20-Abgabe02-Wolf-Schick-Strutz.git</w:t>
      </w:r>
    </w:p>
    <w:p w14:paraId="25364839" w14:textId="1CA323D6" w:rsidR="00371B6F" w:rsidRDefault="00371B6F" w:rsidP="00371B6F">
      <w:pPr>
        <w:pStyle w:val="berschrift2"/>
      </w:pPr>
      <w:r>
        <w:t>Vorgehen</w:t>
      </w:r>
    </w:p>
    <w:p w14:paraId="7EDDA95C" w14:textId="77777777" w:rsidR="008B7A79" w:rsidRDefault="008B7A79" w:rsidP="00371B6F"/>
    <w:p w14:paraId="419CDD43" w14:textId="73FA65E2" w:rsidR="009D44FA" w:rsidRDefault="008B7A79" w:rsidP="00371B6F">
      <w:r>
        <w:t xml:space="preserve">Als erstes wurde das Repository erstellt und dabei wurde </w:t>
      </w:r>
      <w:r w:rsidR="009D44FA">
        <w:t>beachtet,</w:t>
      </w:r>
      <w:r>
        <w:t xml:space="preserve"> dass das Projektverzeichnis auch gleichzeitig das root Verzeichnis des Git</w:t>
      </w:r>
      <w:r w:rsidR="009D44FA">
        <w:t>Hub</w:t>
      </w:r>
      <w:r>
        <w:t xml:space="preserve"> Reposi</w:t>
      </w:r>
      <w:r w:rsidR="009D44FA">
        <w:t>tory ist.</w:t>
      </w:r>
      <w:r w:rsidR="002D32C2">
        <w:t xml:space="preserve"> Zusätzlich wurde das Repository auf öffentlich </w:t>
      </w:r>
      <w:r w:rsidR="00B01E31">
        <w:t>gestellt,</w:t>
      </w:r>
      <w:r w:rsidR="002D32C2">
        <w:t xml:space="preserve"> um den Lehrenden </w:t>
      </w:r>
      <w:r w:rsidR="00B01E31">
        <w:t>Zugriff</w:t>
      </w:r>
      <w:r w:rsidR="002D32C2">
        <w:t xml:space="preserve"> zu gewähren.</w:t>
      </w:r>
    </w:p>
    <w:p w14:paraId="144910BA" w14:textId="4BD55782" w:rsidR="007504C2" w:rsidRDefault="009D44FA" w:rsidP="00371B6F">
      <w:r>
        <w:t>Dann wurden alle Gruppenteilnehmer auf das GitHub Repository eingeladen, um an dem Projekt teilnehmen zu können.</w:t>
      </w:r>
    </w:p>
    <w:p w14:paraId="528AFE14" w14:textId="04DB2E8E" w:rsidR="009D44FA" w:rsidRDefault="009D44FA" w:rsidP="00371B6F">
      <w:r>
        <w:t>Um eine Übersicht über die anstehenden Aufgaben und deren Ablauf zu haben wurde im Konsens ein Plan für die Erstellung und Fertigung des Projekts erstellt. Dies inkludiert ein</w:t>
      </w:r>
      <w:r w:rsidR="00571A50">
        <w:t xml:space="preserve">e </w:t>
      </w:r>
      <w:r w:rsidR="00B01E31">
        <w:t>Taskliste,</w:t>
      </w:r>
      <w:r w:rsidR="00571A50">
        <w:t xml:space="preserve"> um die Aufgaben Schritt für Schritt abarbeiten zu können und dies auch zu vermerken. Durch „abhaken“ der Tasks werden doppelte Arbeiten verhindert und man kann den Fortschritt des Projektes nachvollziehen. </w:t>
      </w:r>
      <w:r>
        <w:t xml:space="preserve"> </w:t>
      </w:r>
      <w:r w:rsidR="00571A50">
        <w:t xml:space="preserve">Das alles wurde in einer </w:t>
      </w:r>
      <w:proofErr w:type="spellStart"/>
      <w:r w:rsidR="00571A50">
        <w:t>ReadMe</w:t>
      </w:r>
      <w:proofErr w:type="spellEnd"/>
      <w:r w:rsidR="00571A50">
        <w:t xml:space="preserve">-Datei abgespeichert und auf das GitHub Repository </w:t>
      </w:r>
      <w:proofErr w:type="spellStart"/>
      <w:r w:rsidR="00571A50">
        <w:t>gepushed</w:t>
      </w:r>
      <w:proofErr w:type="spellEnd"/>
      <w:r w:rsidR="00571A50">
        <w:t>.</w:t>
      </w:r>
      <w:r>
        <w:t xml:space="preserve"> </w:t>
      </w:r>
    </w:p>
    <w:p w14:paraId="1E29B4BF" w14:textId="77DE2723" w:rsidR="009D44FA" w:rsidRPr="009D44FA" w:rsidRDefault="00571A50" w:rsidP="00371B6F">
      <w:r>
        <w:t xml:space="preserve">Zusätzlich wurde auch </w:t>
      </w:r>
      <w:r w:rsidR="00B01E31">
        <w:t>mithilfe eins Template</w:t>
      </w:r>
      <w:r>
        <w:t xml:space="preserve"> ein </w:t>
      </w:r>
      <w:proofErr w:type="spellStart"/>
      <w:r>
        <w:t>Lap</w:t>
      </w:r>
      <w:proofErr w:type="spellEnd"/>
      <w:r>
        <w:t xml:space="preserve"> Report erstellt und auch auf das GitHub Repository </w:t>
      </w:r>
      <w:proofErr w:type="spellStart"/>
      <w:r>
        <w:t>gepushed</w:t>
      </w:r>
      <w:proofErr w:type="spellEnd"/>
      <w:r w:rsidR="007B0B75">
        <w:t xml:space="preserve"> der parallel während der Erstellung des Projekts von allen Gruppenteilnehmern ausgearbeitet wird um verlaufend die Entwicklung des Projekts nachvollziehen zu können.</w:t>
      </w:r>
      <w:r w:rsidR="002D32C2">
        <w:t xml:space="preserve"> Der </w:t>
      </w:r>
      <w:proofErr w:type="spellStart"/>
      <w:r w:rsidR="002D32C2">
        <w:t>Lap</w:t>
      </w:r>
      <w:proofErr w:type="spellEnd"/>
      <w:r w:rsidR="002D32C2">
        <w:t xml:space="preserve"> Report enthält auch den Link zu den GitHub Repository. Auch wurden diverse Links, die zur Erstellung des Projektes hilfreich waren, als Quell</w:t>
      </w:r>
      <w:r w:rsidR="00B01E31">
        <w:t>angaben hinzugefügt.</w:t>
      </w:r>
    </w:p>
    <w:p w14:paraId="26B420E4" w14:textId="2DB70E03" w:rsidR="00371B6F" w:rsidRDefault="007B0B75" w:rsidP="00371B6F">
      <w:r>
        <w:t>Um unnötige Files, durch Verwendung von diversen IDEs</w:t>
      </w:r>
      <w:r w:rsidR="002D32C2">
        <w:t xml:space="preserve"> oder sonstigen </w:t>
      </w:r>
      <w:proofErr w:type="gramStart"/>
      <w:r w:rsidR="002D32C2">
        <w:t>Files</w:t>
      </w:r>
      <w:proofErr w:type="gramEnd"/>
      <w:r w:rsidR="002D32C2">
        <w:t xml:space="preserve"> die nicht in der Projektstruktur sichtbar sein sollen,</w:t>
      </w:r>
      <w:r>
        <w:t xml:space="preserve"> zu verhindern</w:t>
      </w:r>
      <w:r w:rsidR="002D32C2">
        <w:t>.</w:t>
      </w:r>
    </w:p>
    <w:p w14:paraId="62A143AF" w14:textId="5C43D1CC" w:rsidR="00B01E31" w:rsidRDefault="00B01E31" w:rsidP="00371B6F">
      <w:r>
        <w:t>Um die Zusammenarbeit aller Gruppenmitglieder nachvollziehen zu können, ist es möglich, dies über die Commit-Messages zu tun.</w:t>
      </w:r>
    </w:p>
    <w:p w14:paraId="30D461A4" w14:textId="1F006C93" w:rsidR="00B01E31" w:rsidRDefault="00050F1F" w:rsidP="00371B6F">
      <w:r>
        <w:t>Es wurden die vorgegebenen File Templates, die im GitHub Repository der Vorlesung veröffentlicht wurde, runtergeladen und in das Projekt eingebunden.</w:t>
      </w:r>
    </w:p>
    <w:p w14:paraId="43604E02" w14:textId="77777777" w:rsidR="00F31B43" w:rsidRDefault="00050F1F" w:rsidP="00371B6F">
      <w:r>
        <w:t>Gleich ersichtlich war das die gegebenen Files Fehler enthalten haben. Die Files wurden untersucht und</w:t>
      </w:r>
      <w:r w:rsidR="00F31B43">
        <w:t xml:space="preserve"> es war sofort ersichtlich, dass nur eine File Fehler enthalten.</w:t>
      </w:r>
      <w:r>
        <w:t xml:space="preserve"> </w:t>
      </w:r>
    </w:p>
    <w:p w14:paraId="6E51F84D" w14:textId="0D3648F5" w:rsidR="00050F1F" w:rsidRDefault="00F31B43" w:rsidP="00371B6F">
      <w:r>
        <w:lastRenderedPageBreak/>
        <w:t xml:space="preserve">Um die Fehler genauer zu analysieren wurden Tests angefertigt, die eine genaue Bestimmung ermöglichten. Dazu wurde die </w:t>
      </w:r>
      <w:proofErr w:type="spellStart"/>
      <w:r>
        <w:t>StringQueueTest</w:t>
      </w:r>
      <w:proofErr w:type="spellEnd"/>
      <w:r>
        <w:t xml:space="preserve"> Klasse mit mehreren Test Methoden erstellt. I</w:t>
      </w:r>
      <w:r w:rsidR="00050F1F">
        <w:t xml:space="preserve">nsgesamt </w:t>
      </w:r>
      <w:r>
        <w:t xml:space="preserve">wurden </w:t>
      </w:r>
      <w:r w:rsidR="00050F1F">
        <w:t>drei Fehler gefunden.</w:t>
      </w:r>
      <w:r>
        <w:t xml:space="preserve"> </w:t>
      </w:r>
    </w:p>
    <w:p w14:paraId="0F77CEE8" w14:textId="1DD04BDB" w:rsidR="00F31B43" w:rsidRDefault="00F31B43" w:rsidP="00231A84">
      <w:r>
        <w:t xml:space="preserve">Einer der Fehler, der aufgefallen </w:t>
      </w:r>
      <w:proofErr w:type="gramStart"/>
      <w:r>
        <w:t>ist</w:t>
      </w:r>
      <w:proofErr w:type="gramEnd"/>
      <w:r>
        <w:t xml:space="preserve"> war ein Klassiker. Der Parameter „</w:t>
      </w:r>
      <w:proofErr w:type="spellStart"/>
      <w:r>
        <w:t>maxsize</w:t>
      </w:r>
      <w:proofErr w:type="spellEnd"/>
      <w:r>
        <w:t xml:space="preserve">“ einer Methode wurde nicht, wie üblich, mit </w:t>
      </w:r>
      <w:proofErr w:type="spellStart"/>
      <w:r>
        <w:t>CamelCase</w:t>
      </w:r>
      <w:proofErr w:type="spellEnd"/>
      <w:r>
        <w:t xml:space="preserve"> geschrieben, und dadurch konnte die Methode auch nicht funktionieren.</w:t>
      </w:r>
    </w:p>
    <w:p w14:paraId="5AFAD27F" w14:textId="7057BF26" w:rsidR="00F31B43" w:rsidRDefault="00F31B43" w:rsidP="00231A84">
      <w:r>
        <w:t>Der zweite Fehler befand sich in der „</w:t>
      </w:r>
      <w:proofErr w:type="spellStart"/>
      <w:r>
        <w:t>poll</w:t>
      </w:r>
      <w:proofErr w:type="spellEnd"/>
      <w:r>
        <w:t xml:space="preserve">“ Methode. Diese Methode hat eine </w:t>
      </w:r>
      <w:proofErr w:type="spellStart"/>
      <w:r>
        <w:t>NullPointerException</w:t>
      </w:r>
      <w:proofErr w:type="spellEnd"/>
      <w:r>
        <w:t xml:space="preserve"> geworfen. Die Methode wurde angepasst sodass die gedachte Funktion auch durchführbar war.</w:t>
      </w:r>
    </w:p>
    <w:p w14:paraId="3388125B" w14:textId="5F0D2F95" w:rsidR="00F31B43" w:rsidRDefault="001C07BC" w:rsidP="00371B6F">
      <w:r>
        <w:t>Fehler drei wurde in der „</w:t>
      </w:r>
      <w:proofErr w:type="spellStart"/>
      <w:r>
        <w:t>remove</w:t>
      </w:r>
      <w:proofErr w:type="spellEnd"/>
      <w:r>
        <w:t xml:space="preserve">“ Methode ausfindig gemacht. Dem </w:t>
      </w:r>
      <w:proofErr w:type="spellStart"/>
      <w:r>
        <w:t>element</w:t>
      </w:r>
      <w:proofErr w:type="spellEnd"/>
      <w:r>
        <w:t xml:space="preserve"> wird immer ein „“ zugewiesen. Dadurch kann sie nie „null“ sein und die Abfrage wurde dadurch wirkungslos.</w:t>
      </w:r>
    </w:p>
    <w:p w14:paraId="20775BF4" w14:textId="0487AA85" w:rsidR="001C07BC" w:rsidRDefault="001C07BC" w:rsidP="00371B6F">
      <w:r>
        <w:t xml:space="preserve">Im nächsten Schritt wurde die Test-Klasse für </w:t>
      </w:r>
      <w:proofErr w:type="spellStart"/>
      <w:r>
        <w:t>GenericQueueString</w:t>
      </w:r>
      <w:proofErr w:type="spellEnd"/>
      <w:r>
        <w:t xml:space="preserve"> erstellt. Diese enthält mehrere Testmethoden um die verschiedenen Fehlerquellen </w:t>
      </w:r>
      <w:proofErr w:type="spellStart"/>
      <w:r>
        <w:t>außzuschließen</w:t>
      </w:r>
      <w:proofErr w:type="spellEnd"/>
      <w:r>
        <w:t>.</w:t>
      </w:r>
    </w:p>
    <w:p w14:paraId="58D00CFD" w14:textId="583E44FE" w:rsidR="001C07BC" w:rsidRDefault="001C07BC" w:rsidP="00371B6F">
      <w:r>
        <w:t>Um dies zu ermöglichen wurde das IQ-Interface modifiziert, dass man die Strings als Objekte mitgeben konnte.</w:t>
      </w:r>
      <w:bookmarkStart w:id="0" w:name="_GoBack"/>
      <w:bookmarkEnd w:id="0"/>
    </w:p>
    <w:p w14:paraId="157C487F" w14:textId="4110F85E" w:rsidR="001C07BC" w:rsidRDefault="001C07BC" w:rsidP="00371B6F">
      <w:r>
        <w:t xml:space="preserve">Für die Kompensationsarbeit wurde eine </w:t>
      </w:r>
      <w:proofErr w:type="spellStart"/>
      <w:r>
        <w:t>GenericQueueIntTest</w:t>
      </w:r>
      <w:proofErr w:type="spellEnd"/>
      <w:r>
        <w:t xml:space="preserve">-Klasse implementiert. Die Klasse unterscheidet sich von der </w:t>
      </w:r>
      <w:proofErr w:type="spellStart"/>
      <w:r>
        <w:t>GenericQueueStringTest</w:t>
      </w:r>
      <w:proofErr w:type="spellEnd"/>
      <w:r>
        <w:t>-Klasse dadurch, dass sie Integer statt Strings behandelt.</w:t>
      </w:r>
    </w:p>
    <w:p w14:paraId="43150FA1" w14:textId="40FE7924" w:rsidR="001C07BC" w:rsidRDefault="001C07BC" w:rsidP="00371B6F">
      <w:r>
        <w:t xml:space="preserve">Um das arbeiten an verschiedenen Geräten mit verschiedenen Setups zu realisieren wurde die pom.xml </w:t>
      </w:r>
      <w:r w:rsidR="007A4309">
        <w:t>und deren Meta-Informationen (</w:t>
      </w:r>
      <w:proofErr w:type="spellStart"/>
      <w:r>
        <w:t>Dependencies</w:t>
      </w:r>
      <w:proofErr w:type="spellEnd"/>
      <w:r>
        <w:t xml:space="preserve"> und Plugins</w:t>
      </w:r>
      <w:r w:rsidR="007A4309">
        <w:t>)</w:t>
      </w:r>
      <w:r>
        <w:t xml:space="preserve"> angepasst bzw. mussten </w:t>
      </w:r>
      <w:r w:rsidR="007A4309">
        <w:t>Teile davon</w:t>
      </w:r>
      <w:r>
        <w:t xml:space="preserve"> eingefügt werden. </w:t>
      </w:r>
    </w:p>
    <w:p w14:paraId="29F1070A" w14:textId="68A13697" w:rsidR="007A4309" w:rsidRPr="007A4309" w:rsidRDefault="007A4309" w:rsidP="00371B6F">
      <w:r w:rsidRPr="007A4309">
        <w:t xml:space="preserve">Die Targets clean, </w:t>
      </w:r>
      <w:proofErr w:type="spellStart"/>
      <w:r w:rsidRPr="007A4309">
        <w:t>validate</w:t>
      </w:r>
      <w:proofErr w:type="spellEnd"/>
      <w:r w:rsidRPr="007A4309">
        <w:t xml:space="preserve">, </w:t>
      </w:r>
      <w:proofErr w:type="spellStart"/>
      <w:r w:rsidRPr="007A4309">
        <w:t>compile</w:t>
      </w:r>
      <w:proofErr w:type="spellEnd"/>
      <w:r w:rsidRPr="007A4309">
        <w:t xml:space="preserve">, </w:t>
      </w:r>
      <w:proofErr w:type="spellStart"/>
      <w:r w:rsidRPr="007A4309">
        <w:t>test</w:t>
      </w:r>
      <w:proofErr w:type="spellEnd"/>
      <w:r w:rsidRPr="007A4309">
        <w:t xml:space="preserve">, und </w:t>
      </w:r>
      <w:proofErr w:type="spellStart"/>
      <w:r w:rsidRPr="007A4309">
        <w:t>site</w:t>
      </w:r>
      <w:proofErr w:type="spellEnd"/>
      <w:r w:rsidRPr="007A4309">
        <w:t xml:space="preserve"> wurden lauffähig gemach</w:t>
      </w:r>
      <w:r>
        <w:t>t. Diese lassen sich ohne Fehlermeldungen oder Warnungen durchführen.</w:t>
      </w:r>
    </w:p>
    <w:p w14:paraId="0C9FAF34" w14:textId="31A94F25" w:rsidR="00116E70" w:rsidRPr="008B7A79" w:rsidRDefault="007A4309" w:rsidP="00371B6F">
      <w:r>
        <w:t xml:space="preserve">Außerdem wurde während der Implementierung laufend die </w:t>
      </w:r>
      <w:proofErr w:type="spellStart"/>
      <w:r>
        <w:t>JavaDoc</w:t>
      </w:r>
      <w:proofErr w:type="spellEnd"/>
      <w:r>
        <w:t xml:space="preserve"> Kommentare an den Methoden hinzugefügt.</w:t>
      </w:r>
    </w:p>
    <w:p w14:paraId="2DBFF143" w14:textId="45718EFA" w:rsidR="008B7A79" w:rsidRDefault="008B7A79" w:rsidP="008B7A79">
      <w:pPr>
        <w:pStyle w:val="berschrift2"/>
      </w:pPr>
      <w:r>
        <w:t>Bild Automatisierung</w:t>
      </w:r>
    </w:p>
    <w:p w14:paraId="174CA4B0" w14:textId="7256A3C6" w:rsidR="008B7A79" w:rsidRDefault="008B7A79" w:rsidP="008B7A79"/>
    <w:p w14:paraId="00D5C778" w14:textId="303B3794" w:rsidR="008B7A79" w:rsidRDefault="008B7A79" w:rsidP="008B7A79">
      <w:pPr>
        <w:pStyle w:val="berschrift2"/>
      </w:pPr>
      <w:r>
        <w:t>Test Automatisierung</w:t>
      </w:r>
    </w:p>
    <w:p w14:paraId="5D161F22" w14:textId="34B5381D" w:rsidR="008B7A79" w:rsidRDefault="008B7A79" w:rsidP="008B7A79"/>
    <w:p w14:paraId="2736856E" w14:textId="2DA3596F" w:rsidR="008B7A79" w:rsidRDefault="008B7A79" w:rsidP="008B7A79">
      <w:pPr>
        <w:pStyle w:val="berschrift2"/>
      </w:pPr>
      <w:r>
        <w:t>Standard Projektstruktur</w:t>
      </w:r>
    </w:p>
    <w:p w14:paraId="6EAAB4C3" w14:textId="25E59AF2" w:rsidR="008B7A79" w:rsidRDefault="008B7A79" w:rsidP="008B7A79"/>
    <w:p w14:paraId="7476045C" w14:textId="7591EC2E" w:rsidR="008B7A79" w:rsidRDefault="008B7A79" w:rsidP="008B7A79">
      <w:pPr>
        <w:pStyle w:val="berschrift2"/>
      </w:pPr>
      <w:r>
        <w:t>Technische Dokumentation</w:t>
      </w:r>
    </w:p>
    <w:p w14:paraId="7ED13417" w14:textId="155601A8" w:rsidR="008B7A79" w:rsidRDefault="008B7A79" w:rsidP="008B7A79">
      <w:pPr>
        <w:pStyle w:val="berschrift2"/>
      </w:pPr>
      <w:r>
        <w:t>Software Entwicklungsprojekt</w:t>
      </w:r>
    </w:p>
    <w:p w14:paraId="1F8A3BDC" w14:textId="152738BF" w:rsidR="008B7A79" w:rsidRDefault="008B7A79" w:rsidP="008B7A79"/>
    <w:p w14:paraId="1CB8B85A" w14:textId="332D1A42" w:rsidR="008B7A79" w:rsidRPr="008B7A79" w:rsidRDefault="008B7A79" w:rsidP="008B7A79">
      <w:pPr>
        <w:pStyle w:val="berschrift2"/>
      </w:pPr>
      <w:r>
        <w:t>Durchschnittlicher Arbeitstag</w:t>
      </w:r>
    </w:p>
    <w:p w14:paraId="0F88FFFF" w14:textId="77777777" w:rsidR="00116E70" w:rsidRPr="008B7A79" w:rsidRDefault="00116E70" w:rsidP="00371B6F"/>
    <w:p w14:paraId="59F98E0C" w14:textId="77777777" w:rsidR="0054036A" w:rsidRPr="008B7A79" w:rsidRDefault="0054036A" w:rsidP="00371B6F"/>
    <w:p w14:paraId="3E925A7E" w14:textId="77777777" w:rsidR="007504C2" w:rsidRPr="008B7A79" w:rsidRDefault="007504C2" w:rsidP="00371B6F"/>
    <w:p w14:paraId="1570AB06" w14:textId="73BCD1C2" w:rsidR="00371B6F" w:rsidRDefault="00371B6F" w:rsidP="00371B6F">
      <w:pPr>
        <w:pStyle w:val="berschrift2"/>
      </w:pPr>
      <w:r>
        <w:t>Links / Literatur</w:t>
      </w:r>
    </w:p>
    <w:p w14:paraId="25BD7BBA" w14:textId="55385472" w:rsidR="00E40B7E" w:rsidRDefault="00635F6E" w:rsidP="00E40B7E">
      <w:hyperlink r:id="rId8" w:history="1">
        <w:r w:rsidR="007504C2" w:rsidRPr="00FB2A5D">
          <w:rPr>
            <w:rStyle w:val="Hyperlink"/>
          </w:rPr>
          <w:t>https://moodle.campus02.at/pluginfile.php/106641/mod_resource/content/0/Konfigurationsmanagement%20Arbeitsauftr%C3%A4ge%2007%20Abgab02%20zur%20Beurteilung%20der%20%C3%9Cbung02.pdf</w:t>
        </w:r>
      </w:hyperlink>
    </w:p>
    <w:p w14:paraId="55E8EEB5" w14:textId="18836F34" w:rsidR="007504C2" w:rsidRDefault="00635F6E" w:rsidP="00E40B7E">
      <w:hyperlink r:id="rId9" w:history="1">
        <w:r w:rsidR="007504C2" w:rsidRPr="00FB2A5D">
          <w:rPr>
            <w:rStyle w:val="Hyperlink"/>
          </w:rPr>
          <w:t>https://yopad.eu/p/walk-through-Konfigurationsmanagement-365days</w:t>
        </w:r>
      </w:hyperlink>
    </w:p>
    <w:p w14:paraId="49D8D7FD" w14:textId="3E427717" w:rsidR="007504C2" w:rsidRDefault="00635F6E" w:rsidP="00E40B7E">
      <w:hyperlink r:id="rId10" w:history="1">
        <w:r w:rsidR="007504C2" w:rsidRPr="00FB2A5D">
          <w:rPr>
            <w:rStyle w:val="Hyperlink"/>
          </w:rPr>
          <w:t>https://gist.github.com/octocat/9257657</w:t>
        </w:r>
      </w:hyperlink>
    </w:p>
    <w:p w14:paraId="66BCF380" w14:textId="52E8FAD8" w:rsidR="007504C2" w:rsidRDefault="00635F6E" w:rsidP="00E40B7E">
      <w:hyperlink r:id="rId11" w:history="1">
        <w:r w:rsidR="007504C2" w:rsidRPr="00FB2A5D">
          <w:rPr>
            <w:rStyle w:val="Hyperlink"/>
          </w:rPr>
          <w:t>https://rogerdudler.github.io/git-guide/index.de.html</w:t>
        </w:r>
      </w:hyperlink>
    </w:p>
    <w:p w14:paraId="4EEC249C" w14:textId="1041166D" w:rsidR="00D30267" w:rsidRDefault="00635F6E" w:rsidP="00E40B7E">
      <w:hyperlink r:id="rId12" w:history="1">
        <w:r w:rsidR="00D30267" w:rsidRPr="00FB2A5D">
          <w:rPr>
            <w:rStyle w:val="Hyperlink"/>
          </w:rPr>
          <w:t>https://www.youtube.com/watch?v=KNGQ9JBQWhQ</w:t>
        </w:r>
      </w:hyperlink>
    </w:p>
    <w:p w14:paraId="7D5160E9" w14:textId="428AF039" w:rsidR="00371B6F" w:rsidRPr="00371B6F" w:rsidRDefault="00D30267" w:rsidP="008B7A79">
      <w:r w:rsidRPr="00D30267">
        <w:t>https://www.youtube.com/watch?v=IYRYbPR5Gek</w:t>
      </w:r>
    </w:p>
    <w:sectPr w:rsidR="00371B6F" w:rsidRPr="00371B6F" w:rsidSect="00867E80">
      <w:headerReference w:type="default" r:id="rId13"/>
      <w:footerReference w:type="default" r:id="rId14"/>
      <w:type w:val="continuous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CE8E9D" w14:textId="77777777" w:rsidR="00635F6E" w:rsidRDefault="00635F6E" w:rsidP="00397EA5">
      <w:pPr>
        <w:spacing w:after="0" w:line="240" w:lineRule="auto"/>
      </w:pPr>
      <w:r>
        <w:separator/>
      </w:r>
    </w:p>
  </w:endnote>
  <w:endnote w:type="continuationSeparator" w:id="0">
    <w:p w14:paraId="7BC29FE1" w14:textId="77777777" w:rsidR="00635F6E" w:rsidRDefault="00635F6E" w:rsidP="00397E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Estrangelo Edessa">
    <w:panose1 w:val="00000000000000000000"/>
    <w:charset w:val="00"/>
    <w:family w:val="script"/>
    <w:pitch w:val="variable"/>
    <w:sig w:usb0="80002043" w:usb1="00000000" w:usb2="0000008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DF91DD" w14:textId="20DF8589" w:rsidR="000F4E2C" w:rsidRPr="000F4E2C" w:rsidRDefault="000F4E2C" w:rsidP="000F4E2C">
    <w:pPr>
      <w:pBdr>
        <w:bottom w:val="single" w:sz="6" w:space="1" w:color="auto"/>
      </w:pBdr>
      <w:tabs>
        <w:tab w:val="center" w:pos="4536"/>
        <w:tab w:val="right" w:pos="9072"/>
      </w:tabs>
      <w:spacing w:after="0" w:line="240" w:lineRule="auto"/>
    </w:pPr>
  </w:p>
  <w:p w14:paraId="71EB9C6E" w14:textId="77777777" w:rsidR="000F4E2C" w:rsidRPr="000F4E2C" w:rsidRDefault="000F4E2C" w:rsidP="000F4E2C">
    <w:pPr>
      <w:tabs>
        <w:tab w:val="left" w:pos="5103"/>
        <w:tab w:val="right" w:pos="9072"/>
      </w:tabs>
      <w:spacing w:after="0" w:line="240" w:lineRule="auto"/>
    </w:pPr>
  </w:p>
  <w:p w14:paraId="76DD1D4C" w14:textId="400833DF" w:rsidR="00AE76F8" w:rsidRPr="00906B13" w:rsidRDefault="00A80463" w:rsidP="000F4E2C">
    <w:pPr>
      <w:tabs>
        <w:tab w:val="left" w:pos="5103"/>
        <w:tab w:val="right" w:pos="9072"/>
      </w:tabs>
      <w:spacing w:after="0" w:line="240" w:lineRule="auto"/>
    </w:pPr>
    <w:r>
      <w:rPr>
        <w:noProof/>
      </w:rPr>
      <w:fldChar w:fldCharType="begin"/>
    </w:r>
    <w:r>
      <w:rPr>
        <w:noProof/>
      </w:rPr>
      <w:instrText xml:space="preserve"> FILENAME \* MERGEFORMAT </w:instrText>
    </w:r>
    <w:r>
      <w:rPr>
        <w:noProof/>
      </w:rPr>
      <w:fldChar w:fldCharType="separate"/>
    </w:r>
    <w:r w:rsidR="00371B6F">
      <w:rPr>
        <w:noProof/>
      </w:rPr>
      <w:t>Konfigurationsmanagement Lab Report Template.docx</w:t>
    </w:r>
    <w:r>
      <w:rPr>
        <w:noProof/>
      </w:rPr>
      <w:fldChar w:fldCharType="end"/>
    </w:r>
    <w:r w:rsidR="000F4E2C" w:rsidRPr="00906B13">
      <w:tab/>
    </w:r>
    <w:r w:rsidR="000F4E2C" w:rsidRPr="00906B13">
      <w:rPr>
        <w:lang w:val="de-DE"/>
      </w:rPr>
      <w:t xml:space="preserve">Seite </w:t>
    </w:r>
    <w:r w:rsidR="000F4E2C" w:rsidRPr="00906B13">
      <w:fldChar w:fldCharType="begin"/>
    </w:r>
    <w:r w:rsidR="000F4E2C" w:rsidRPr="00906B13">
      <w:instrText>PAGE  \* Arabic  \* MERGEFORMAT</w:instrText>
    </w:r>
    <w:r w:rsidR="000F4E2C" w:rsidRPr="00906B13">
      <w:fldChar w:fldCharType="separate"/>
    </w:r>
    <w:r w:rsidR="00CC092E" w:rsidRPr="00906B13">
      <w:rPr>
        <w:noProof/>
        <w:lang w:val="de-DE"/>
      </w:rPr>
      <w:t>3</w:t>
    </w:r>
    <w:r w:rsidR="000F4E2C" w:rsidRPr="00906B13">
      <w:fldChar w:fldCharType="end"/>
    </w:r>
    <w:r w:rsidR="000F4E2C" w:rsidRPr="00906B13">
      <w:rPr>
        <w:lang w:val="de-DE"/>
      </w:rPr>
      <w:t xml:space="preserve"> von </w:t>
    </w:r>
    <w:r w:rsidR="004C22C9">
      <w:rPr>
        <w:noProof/>
        <w:lang w:val="de-DE"/>
      </w:rPr>
      <w:fldChar w:fldCharType="begin"/>
    </w:r>
    <w:r w:rsidR="004C22C9">
      <w:rPr>
        <w:noProof/>
        <w:lang w:val="de-DE"/>
      </w:rPr>
      <w:instrText>NUMPAGES  \* Arabic  \* MERGEFORMAT</w:instrText>
    </w:r>
    <w:r w:rsidR="004C22C9">
      <w:rPr>
        <w:noProof/>
        <w:lang w:val="de-DE"/>
      </w:rPr>
      <w:fldChar w:fldCharType="separate"/>
    </w:r>
    <w:r w:rsidR="00CC092E" w:rsidRPr="00906B13">
      <w:rPr>
        <w:noProof/>
        <w:lang w:val="de-DE"/>
      </w:rPr>
      <w:t>3</w:t>
    </w:r>
    <w:r w:rsidR="004C22C9">
      <w:rPr>
        <w:noProof/>
        <w:lang w:val="de-D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BF878D" w14:textId="77777777" w:rsidR="00635F6E" w:rsidRDefault="00635F6E" w:rsidP="00397EA5">
      <w:pPr>
        <w:spacing w:after="0" w:line="240" w:lineRule="auto"/>
      </w:pPr>
      <w:r>
        <w:separator/>
      </w:r>
    </w:p>
  </w:footnote>
  <w:footnote w:type="continuationSeparator" w:id="0">
    <w:p w14:paraId="1CBDAE14" w14:textId="77777777" w:rsidR="00635F6E" w:rsidRDefault="00635F6E" w:rsidP="00397E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50A4D5" w14:textId="77777777" w:rsidR="000F4E2C" w:rsidRPr="000F4E2C" w:rsidRDefault="000F4E2C" w:rsidP="000F4E2C">
    <w:pPr>
      <w:pBdr>
        <w:bottom w:val="single" w:sz="6" w:space="1" w:color="auto"/>
      </w:pBdr>
      <w:tabs>
        <w:tab w:val="center" w:pos="4536"/>
        <w:tab w:val="right" w:pos="9072"/>
      </w:tabs>
      <w:spacing w:after="0" w:line="240" w:lineRule="auto"/>
      <w:jc w:val="left"/>
    </w:pPr>
    <w:r w:rsidRPr="000F4E2C">
      <w:rPr>
        <w:noProof/>
        <w:lang w:eastAsia="de-AT"/>
      </w:rPr>
      <w:drawing>
        <wp:anchor distT="0" distB="0" distL="114300" distR="114300" simplePos="0" relativeHeight="251657216" behindDoc="0" locked="0" layoutInCell="1" allowOverlap="1" wp14:anchorId="00D41AAD" wp14:editId="64100CC7">
          <wp:simplePos x="0" y="0"/>
          <wp:positionH relativeFrom="column">
            <wp:posOffset>0</wp:posOffset>
          </wp:positionH>
          <wp:positionV relativeFrom="paragraph">
            <wp:posOffset>-360680</wp:posOffset>
          </wp:positionV>
          <wp:extent cx="5760720" cy="680085"/>
          <wp:effectExtent l="0" t="0" r="0" b="5715"/>
          <wp:wrapNone/>
          <wp:docPr id="9" name="Picture 2" descr="\\MARS\Gaste$\SYSTEM\Desktop\PowerPoints_neu\Kopfleisten\kopfleiste_green_ppt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2" descr="\\MARS\Gaste$\SYSTEM\Desktop\PowerPoints_neu\Kopfleisten\kopfleiste_green_ppt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60720" cy="68008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Pr="000F4E2C">
      <w:rPr>
        <w:noProof/>
        <w:lang w:eastAsia="de-AT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6C71565" wp14:editId="2E8CA699">
              <wp:simplePos x="0" y="0"/>
              <wp:positionH relativeFrom="column">
                <wp:posOffset>206375</wp:posOffset>
              </wp:positionH>
              <wp:positionV relativeFrom="paragraph">
                <wp:posOffset>-209854</wp:posOffset>
              </wp:positionV>
              <wp:extent cx="3961765" cy="307340"/>
              <wp:effectExtent l="0" t="0" r="0" b="0"/>
              <wp:wrapNone/>
              <wp:docPr id="7" name="Textfeld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961765" cy="30734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64E00C6D" w14:textId="5D6B50A4" w:rsidR="000F4E2C" w:rsidRPr="00391422" w:rsidRDefault="00906B13" w:rsidP="000F4E2C">
                          <w:pPr>
                            <w:spacing w:after="0"/>
                            <w:rPr>
                              <w:sz w:val="18"/>
                            </w:rPr>
                          </w:pPr>
                          <w:r>
                            <w:rPr>
                              <w:rFonts w:hAnsi="Cambria" w:cs="Estrangelo Edessa"/>
                              <w:color w:val="76B82A"/>
                              <w:kern w:val="24"/>
                              <w:sz w:val="20"/>
                              <w:szCs w:val="28"/>
                            </w:rPr>
                            <w:t>Institut Internettechnologien und -Anwendungen</w:t>
                          </w:r>
                        </w:p>
                      </w:txbxContent>
                    </wps:txbx>
                    <wps:bodyPr wrap="square" rtlCol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6C71565" id="_x0000_t202" coordsize="21600,21600" o:spt="202" path="m,l,21600r21600,l21600,xe">
              <v:stroke joinstyle="miter"/>
              <v:path gradientshapeok="t" o:connecttype="rect"/>
            </v:shapetype>
            <v:shape id="Textfeld 9" o:spid="_x0000_s1026" type="#_x0000_t202" style="position:absolute;margin-left:16.25pt;margin-top:-16.5pt;width:311.95pt;height:24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" filled="f" stroked="f">
              <v:textbox style="mso-fit-shape-to-text:t">
                <w:txbxContent>
                  <w:p w14:paraId="64E00C6D" w14:textId="5D6B50A4" w:rsidR="000F4E2C" w:rsidRPr="00391422" w:rsidRDefault="00906B13" w:rsidP="000F4E2C">
                    <w:pPr>
                      <w:spacing w:after="0"/>
                      <w:rPr>
                        <w:sz w:val="18"/>
                      </w:rPr>
                    </w:pPr>
                    <w:r>
                      <w:rPr>
                        <w:rFonts w:hAnsi="Cambria" w:cs="Estrangelo Edessa"/>
                        <w:color w:val="76B82A"/>
                        <w:kern w:val="24"/>
                        <w:sz w:val="20"/>
                        <w:szCs w:val="28"/>
                      </w:rPr>
                      <w:t>Institut Internettechnologien und -Anwendungen</w:t>
                    </w:r>
                  </w:p>
                </w:txbxContent>
              </v:textbox>
            </v:shape>
          </w:pict>
        </mc:Fallback>
      </mc:AlternateContent>
    </w:r>
    <w:r w:rsidRPr="000F4E2C">
      <w:tab/>
    </w:r>
    <w:r w:rsidRPr="000F4E2C">
      <w:tab/>
    </w:r>
  </w:p>
  <w:p w14:paraId="77D06C9F" w14:textId="77777777" w:rsidR="000F4E2C" w:rsidRPr="000F4E2C" w:rsidRDefault="000F4E2C" w:rsidP="000F4E2C">
    <w:pPr>
      <w:pBdr>
        <w:bottom w:val="single" w:sz="6" w:space="1" w:color="auto"/>
      </w:pBdr>
      <w:tabs>
        <w:tab w:val="center" w:pos="4536"/>
        <w:tab w:val="right" w:pos="9072"/>
      </w:tabs>
      <w:spacing w:after="0" w:line="240" w:lineRule="auto"/>
    </w:pPr>
  </w:p>
  <w:p w14:paraId="11E409AC" w14:textId="77777777" w:rsidR="00397EA5" w:rsidRPr="000F4E2C" w:rsidRDefault="00397EA5" w:rsidP="000F4E2C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21" type="#_x0000_t75" style="width:469.9pt;height:453.75pt" o:bullet="t">
        <v:imagedata r:id="rId1" o:title="attention_PNG53[1]"/>
      </v:shape>
    </w:pict>
  </w:numPicBullet>
  <w:numPicBullet w:numPicBulletId="1">
    <w:pict>
      <v:shape id="_x0000_i1122" type="#_x0000_t75" style="width:471pt;height:412.5pt" o:bullet="t">
        <v:imagedata r:id="rId2" o:title="628px-Achtung-yellow"/>
      </v:shape>
    </w:pict>
  </w:numPicBullet>
  <w:numPicBullet w:numPicBulletId="2">
    <w:pict>
      <v:shape id="_x0000_i1123" type="#_x0000_t75" style="width:470pt;height:470pt" o:bullet="t">
        <v:imagedata r:id="rId3" o:title="Info_icon-72a7cf"/>
      </v:shape>
    </w:pict>
  </w:numPicBullet>
  <w:numPicBullet w:numPicBulletId="3">
    <w:pict>
      <v:shape id="_x0000_i1124" type="#_x0000_t75" style="width:470pt;height:470pt" o:bullet="t">
        <v:imagedata r:id="rId4" o:title="Info_Sign"/>
      </v:shape>
    </w:pict>
  </w:numPicBullet>
  <w:numPicBullet w:numPicBulletId="4">
    <w:pict>
      <v:shape id="_x0000_i1125" type="#_x0000_t75" style="width:470pt;height:470pt" o:bullet="t">
        <v:imagedata r:id="rId5" o:title="Info_i_blue"/>
      </v:shape>
    </w:pict>
  </w:numPicBullet>
  <w:abstractNum w:abstractNumId="0" w15:restartNumberingAfterBreak="0">
    <w:nsid w:val="041001A9"/>
    <w:multiLevelType w:val="hybridMultilevel"/>
    <w:tmpl w:val="AD620B2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284228"/>
    <w:multiLevelType w:val="hybridMultilevel"/>
    <w:tmpl w:val="F6DC0106"/>
    <w:lvl w:ilvl="0" w:tplc="97D8C7B4">
      <w:start w:val="1"/>
      <w:numFmt w:val="bullet"/>
      <w:pStyle w:val="HinweisInformation"/>
      <w:lvlText w:val=""/>
      <w:lvlPicBulletId w:val="4"/>
      <w:lvlJc w:val="left"/>
      <w:pPr>
        <w:ind w:left="1647" w:hanging="360"/>
      </w:pPr>
      <w:rPr>
        <w:rFonts w:ascii="Symbol" w:hAnsi="Symbol" w:hint="default"/>
        <w:color w:val="auto"/>
      </w:rPr>
    </w:lvl>
    <w:lvl w:ilvl="1" w:tplc="0C07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2" w15:restartNumberingAfterBreak="0">
    <w:nsid w:val="12EF1C8A"/>
    <w:multiLevelType w:val="hybridMultilevel"/>
    <w:tmpl w:val="12B4F72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292CBB"/>
    <w:multiLevelType w:val="hybridMultilevel"/>
    <w:tmpl w:val="9E44058A"/>
    <w:lvl w:ilvl="0" w:tplc="3B20B340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740B6C"/>
    <w:multiLevelType w:val="hybridMultilevel"/>
    <w:tmpl w:val="D3C02B64"/>
    <w:lvl w:ilvl="0" w:tplc="0C07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CE5F07"/>
    <w:multiLevelType w:val="hybridMultilevel"/>
    <w:tmpl w:val="B9BCE722"/>
    <w:lvl w:ilvl="0" w:tplc="0C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2F644078"/>
    <w:multiLevelType w:val="hybridMultilevel"/>
    <w:tmpl w:val="FF6C55F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812FA9"/>
    <w:multiLevelType w:val="hybridMultilevel"/>
    <w:tmpl w:val="3AA2DB1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4A62D1"/>
    <w:multiLevelType w:val="hybridMultilevel"/>
    <w:tmpl w:val="75E4205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285374"/>
    <w:multiLevelType w:val="hybridMultilevel"/>
    <w:tmpl w:val="C514315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5515CD"/>
    <w:multiLevelType w:val="hybridMultilevel"/>
    <w:tmpl w:val="03A8BA0C"/>
    <w:lvl w:ilvl="0" w:tplc="3B20B340">
      <w:start w:val="1"/>
      <w:numFmt w:val="bullet"/>
      <w:lvlText w:val=""/>
      <w:lvlJc w:val="left"/>
      <w:pPr>
        <w:ind w:left="1211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6C7075"/>
    <w:multiLevelType w:val="hybridMultilevel"/>
    <w:tmpl w:val="25A490B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F77229"/>
    <w:multiLevelType w:val="hybridMultilevel"/>
    <w:tmpl w:val="BCF210C4"/>
    <w:lvl w:ilvl="0" w:tplc="0C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515556C"/>
    <w:multiLevelType w:val="hybridMultilevel"/>
    <w:tmpl w:val="DE7CEDA6"/>
    <w:lvl w:ilvl="0" w:tplc="94C262A2">
      <w:start w:val="1"/>
      <w:numFmt w:val="bullet"/>
      <w:pStyle w:val="TODO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DA40DB"/>
    <w:multiLevelType w:val="hybridMultilevel"/>
    <w:tmpl w:val="A6488910"/>
    <w:lvl w:ilvl="0" w:tplc="9FFC09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9AE08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F8E9E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118AB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B4A5A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A6089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668A8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1DE37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62AE4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6AA5052D"/>
    <w:multiLevelType w:val="hybridMultilevel"/>
    <w:tmpl w:val="E53CCE2E"/>
    <w:lvl w:ilvl="0" w:tplc="769805F2">
      <w:start w:val="1"/>
      <w:numFmt w:val="bullet"/>
      <w:pStyle w:val="IntensivesZitat"/>
      <w:lvlText w:val=""/>
      <w:lvlPicBulletId w:val="1"/>
      <w:lvlJc w:val="left"/>
      <w:pPr>
        <w:ind w:left="1287" w:hanging="360"/>
      </w:pPr>
      <w:rPr>
        <w:rFonts w:ascii="Symbol" w:hAnsi="Symbol" w:hint="default"/>
        <w:color w:val="auto"/>
      </w:rPr>
    </w:lvl>
    <w:lvl w:ilvl="1" w:tplc="0C07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7FCC0691"/>
    <w:multiLevelType w:val="hybridMultilevel"/>
    <w:tmpl w:val="EC3A2526"/>
    <w:lvl w:ilvl="0" w:tplc="2AA214DE">
      <w:start w:val="26"/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4"/>
  </w:num>
  <w:num w:numId="3">
    <w:abstractNumId w:val="10"/>
  </w:num>
  <w:num w:numId="4">
    <w:abstractNumId w:val="11"/>
  </w:num>
  <w:num w:numId="5">
    <w:abstractNumId w:val="12"/>
  </w:num>
  <w:num w:numId="6">
    <w:abstractNumId w:val="5"/>
  </w:num>
  <w:num w:numId="7">
    <w:abstractNumId w:val="3"/>
  </w:num>
  <w:num w:numId="8">
    <w:abstractNumId w:val="9"/>
  </w:num>
  <w:num w:numId="9">
    <w:abstractNumId w:val="8"/>
  </w:num>
  <w:num w:numId="10">
    <w:abstractNumId w:val="7"/>
  </w:num>
  <w:num w:numId="11">
    <w:abstractNumId w:val="6"/>
  </w:num>
  <w:num w:numId="12">
    <w:abstractNumId w:val="16"/>
  </w:num>
  <w:num w:numId="13">
    <w:abstractNumId w:val="14"/>
  </w:num>
  <w:num w:numId="14">
    <w:abstractNumId w:val="0"/>
  </w:num>
  <w:num w:numId="15">
    <w:abstractNumId w:val="2"/>
  </w:num>
  <w:num w:numId="16">
    <w:abstractNumId w:val="15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416"/>
    <w:rsid w:val="0000673C"/>
    <w:rsid w:val="00011D37"/>
    <w:rsid w:val="00026886"/>
    <w:rsid w:val="000376E9"/>
    <w:rsid w:val="000422E8"/>
    <w:rsid w:val="00050F1F"/>
    <w:rsid w:val="00056BB4"/>
    <w:rsid w:val="00066DD2"/>
    <w:rsid w:val="0007741C"/>
    <w:rsid w:val="0008502E"/>
    <w:rsid w:val="00085753"/>
    <w:rsid w:val="000A3D6A"/>
    <w:rsid w:val="000A5AD1"/>
    <w:rsid w:val="000B5BEB"/>
    <w:rsid w:val="000C1580"/>
    <w:rsid w:val="000C258A"/>
    <w:rsid w:val="000D3FC6"/>
    <w:rsid w:val="000F4E2C"/>
    <w:rsid w:val="001001CD"/>
    <w:rsid w:val="00116E70"/>
    <w:rsid w:val="00127BEA"/>
    <w:rsid w:val="00134640"/>
    <w:rsid w:val="00135625"/>
    <w:rsid w:val="0014064A"/>
    <w:rsid w:val="001665D1"/>
    <w:rsid w:val="00166F09"/>
    <w:rsid w:val="0018081D"/>
    <w:rsid w:val="00192F8C"/>
    <w:rsid w:val="001973D7"/>
    <w:rsid w:val="001A62B4"/>
    <w:rsid w:val="001C07BC"/>
    <w:rsid w:val="001C77D1"/>
    <w:rsid w:val="001D4CC7"/>
    <w:rsid w:val="001D5ABB"/>
    <w:rsid w:val="001E37B1"/>
    <w:rsid w:val="001F459E"/>
    <w:rsid w:val="00205415"/>
    <w:rsid w:val="00207FA5"/>
    <w:rsid w:val="00210035"/>
    <w:rsid w:val="0022033A"/>
    <w:rsid w:val="00226B6D"/>
    <w:rsid w:val="00231A84"/>
    <w:rsid w:val="00247FC0"/>
    <w:rsid w:val="00253119"/>
    <w:rsid w:val="00255395"/>
    <w:rsid w:val="0029637C"/>
    <w:rsid w:val="002A702A"/>
    <w:rsid w:val="002B087C"/>
    <w:rsid w:val="002D32C2"/>
    <w:rsid w:val="002D76F4"/>
    <w:rsid w:val="002E241B"/>
    <w:rsid w:val="002F13AD"/>
    <w:rsid w:val="002F1AAC"/>
    <w:rsid w:val="0030112C"/>
    <w:rsid w:val="00314F09"/>
    <w:rsid w:val="00320575"/>
    <w:rsid w:val="00337FD5"/>
    <w:rsid w:val="00354BFB"/>
    <w:rsid w:val="003621CD"/>
    <w:rsid w:val="003654D6"/>
    <w:rsid w:val="00371B6F"/>
    <w:rsid w:val="00384D6B"/>
    <w:rsid w:val="00397EA5"/>
    <w:rsid w:val="003A5876"/>
    <w:rsid w:val="003B007F"/>
    <w:rsid w:val="003B4416"/>
    <w:rsid w:val="003C4A33"/>
    <w:rsid w:val="003C71CE"/>
    <w:rsid w:val="003D1B6B"/>
    <w:rsid w:val="003E0B8E"/>
    <w:rsid w:val="003E3DD5"/>
    <w:rsid w:val="003E3F21"/>
    <w:rsid w:val="003F3F0E"/>
    <w:rsid w:val="00471F21"/>
    <w:rsid w:val="00476F35"/>
    <w:rsid w:val="00480CDB"/>
    <w:rsid w:val="00485DC0"/>
    <w:rsid w:val="004B6792"/>
    <w:rsid w:val="004C22C9"/>
    <w:rsid w:val="004C4DB3"/>
    <w:rsid w:val="004F5145"/>
    <w:rsid w:val="00501F5A"/>
    <w:rsid w:val="0051146F"/>
    <w:rsid w:val="00512850"/>
    <w:rsid w:val="0051558E"/>
    <w:rsid w:val="00532B2C"/>
    <w:rsid w:val="005356DE"/>
    <w:rsid w:val="0054036A"/>
    <w:rsid w:val="00546A79"/>
    <w:rsid w:val="00571A50"/>
    <w:rsid w:val="005873C1"/>
    <w:rsid w:val="00587876"/>
    <w:rsid w:val="005A0F2F"/>
    <w:rsid w:val="005B1A93"/>
    <w:rsid w:val="005D49CA"/>
    <w:rsid w:val="005D62D8"/>
    <w:rsid w:val="005D6C2F"/>
    <w:rsid w:val="005F6BE4"/>
    <w:rsid w:val="00635F6E"/>
    <w:rsid w:val="00640832"/>
    <w:rsid w:val="00660F54"/>
    <w:rsid w:val="00673366"/>
    <w:rsid w:val="006763AA"/>
    <w:rsid w:val="006B72C6"/>
    <w:rsid w:val="006C4404"/>
    <w:rsid w:val="006C64A6"/>
    <w:rsid w:val="007340C7"/>
    <w:rsid w:val="007504C2"/>
    <w:rsid w:val="00755831"/>
    <w:rsid w:val="0078109B"/>
    <w:rsid w:val="0079220E"/>
    <w:rsid w:val="007A4309"/>
    <w:rsid w:val="007A7C55"/>
    <w:rsid w:val="007B0B75"/>
    <w:rsid w:val="007B58B4"/>
    <w:rsid w:val="00805D65"/>
    <w:rsid w:val="00805F47"/>
    <w:rsid w:val="008269E6"/>
    <w:rsid w:val="00827A38"/>
    <w:rsid w:val="00833A15"/>
    <w:rsid w:val="00835041"/>
    <w:rsid w:val="00835D75"/>
    <w:rsid w:val="00841B11"/>
    <w:rsid w:val="00847638"/>
    <w:rsid w:val="0085160E"/>
    <w:rsid w:val="0085405E"/>
    <w:rsid w:val="00855261"/>
    <w:rsid w:val="00867E80"/>
    <w:rsid w:val="00883B2E"/>
    <w:rsid w:val="00884E63"/>
    <w:rsid w:val="00890642"/>
    <w:rsid w:val="00890AFF"/>
    <w:rsid w:val="008A054A"/>
    <w:rsid w:val="008B7A79"/>
    <w:rsid w:val="008C4487"/>
    <w:rsid w:val="008D357E"/>
    <w:rsid w:val="008E38F3"/>
    <w:rsid w:val="008E5FBF"/>
    <w:rsid w:val="00906B13"/>
    <w:rsid w:val="00930C82"/>
    <w:rsid w:val="00936F95"/>
    <w:rsid w:val="0096047E"/>
    <w:rsid w:val="00961751"/>
    <w:rsid w:val="009774E6"/>
    <w:rsid w:val="00985CC5"/>
    <w:rsid w:val="00990E8D"/>
    <w:rsid w:val="00996A52"/>
    <w:rsid w:val="009A5E5D"/>
    <w:rsid w:val="009C5ABF"/>
    <w:rsid w:val="009C5EA7"/>
    <w:rsid w:val="009D2686"/>
    <w:rsid w:val="009D44FA"/>
    <w:rsid w:val="009E39E8"/>
    <w:rsid w:val="009F3723"/>
    <w:rsid w:val="00A020AD"/>
    <w:rsid w:val="00A14754"/>
    <w:rsid w:val="00A302F4"/>
    <w:rsid w:val="00A33234"/>
    <w:rsid w:val="00A36885"/>
    <w:rsid w:val="00A5038F"/>
    <w:rsid w:val="00A513BC"/>
    <w:rsid w:val="00A62A39"/>
    <w:rsid w:val="00A66954"/>
    <w:rsid w:val="00A7309B"/>
    <w:rsid w:val="00A80463"/>
    <w:rsid w:val="00A9019E"/>
    <w:rsid w:val="00AA4A16"/>
    <w:rsid w:val="00AC244B"/>
    <w:rsid w:val="00AC455D"/>
    <w:rsid w:val="00AD7FAE"/>
    <w:rsid w:val="00AE2995"/>
    <w:rsid w:val="00AE76F8"/>
    <w:rsid w:val="00AF46C9"/>
    <w:rsid w:val="00B01497"/>
    <w:rsid w:val="00B01E31"/>
    <w:rsid w:val="00B04742"/>
    <w:rsid w:val="00B12760"/>
    <w:rsid w:val="00B37A48"/>
    <w:rsid w:val="00B50443"/>
    <w:rsid w:val="00B56E10"/>
    <w:rsid w:val="00B719DB"/>
    <w:rsid w:val="00B74594"/>
    <w:rsid w:val="00B81F71"/>
    <w:rsid w:val="00B85A19"/>
    <w:rsid w:val="00B934FB"/>
    <w:rsid w:val="00B93B3A"/>
    <w:rsid w:val="00BA326E"/>
    <w:rsid w:val="00BA72EC"/>
    <w:rsid w:val="00BD677B"/>
    <w:rsid w:val="00C226A6"/>
    <w:rsid w:val="00C33E6D"/>
    <w:rsid w:val="00C44685"/>
    <w:rsid w:val="00C7405A"/>
    <w:rsid w:val="00C74E81"/>
    <w:rsid w:val="00CA1E33"/>
    <w:rsid w:val="00CA20AF"/>
    <w:rsid w:val="00CC092E"/>
    <w:rsid w:val="00CC0DFA"/>
    <w:rsid w:val="00CF1F59"/>
    <w:rsid w:val="00D04162"/>
    <w:rsid w:val="00D04F16"/>
    <w:rsid w:val="00D214F8"/>
    <w:rsid w:val="00D30267"/>
    <w:rsid w:val="00D45A5F"/>
    <w:rsid w:val="00D5060D"/>
    <w:rsid w:val="00D56817"/>
    <w:rsid w:val="00D87E80"/>
    <w:rsid w:val="00D90E3F"/>
    <w:rsid w:val="00DA6822"/>
    <w:rsid w:val="00DB7A99"/>
    <w:rsid w:val="00DF2098"/>
    <w:rsid w:val="00E03603"/>
    <w:rsid w:val="00E168AB"/>
    <w:rsid w:val="00E2604A"/>
    <w:rsid w:val="00E2705C"/>
    <w:rsid w:val="00E40B7E"/>
    <w:rsid w:val="00E41E3C"/>
    <w:rsid w:val="00E43CA4"/>
    <w:rsid w:val="00E447D2"/>
    <w:rsid w:val="00E60FC6"/>
    <w:rsid w:val="00E61A0F"/>
    <w:rsid w:val="00E66FEC"/>
    <w:rsid w:val="00F06F3B"/>
    <w:rsid w:val="00F11D58"/>
    <w:rsid w:val="00F12B84"/>
    <w:rsid w:val="00F23859"/>
    <w:rsid w:val="00F31B43"/>
    <w:rsid w:val="00F456DC"/>
    <w:rsid w:val="00F54CAA"/>
    <w:rsid w:val="00F709AF"/>
    <w:rsid w:val="00F72BBB"/>
    <w:rsid w:val="00F762FB"/>
    <w:rsid w:val="00F847F3"/>
    <w:rsid w:val="00F84DE8"/>
    <w:rsid w:val="00F9054B"/>
    <w:rsid w:val="00FA675C"/>
    <w:rsid w:val="00FB2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BFF6299"/>
  <w15:docId w15:val="{44092A37-8425-40D0-AB98-9D47DFE5E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ajorHAnsi" w:eastAsiaTheme="majorEastAsia" w:hAnsiTheme="majorHAnsi" w:cstheme="maj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  <w:rsid w:val="000F4E2C"/>
    <w:pPr>
      <w:jc w:val="both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906B13"/>
    <w:pPr>
      <w:spacing w:before="480" w:after="0"/>
      <w:contextualSpacing/>
      <w:outlineLvl w:val="0"/>
    </w:pPr>
    <w:rPr>
      <w:b/>
      <w:smallCaps/>
      <w:spacing w:val="5"/>
      <w:sz w:val="36"/>
      <w:szCs w:val="36"/>
      <w:u w:val="single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06B13"/>
    <w:pPr>
      <w:spacing w:before="200" w:after="0" w:line="271" w:lineRule="auto"/>
      <w:outlineLvl w:val="1"/>
    </w:pPr>
    <w:rPr>
      <w:smallCaps/>
      <w:sz w:val="32"/>
      <w:szCs w:val="28"/>
      <w:u w:val="single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906B13"/>
    <w:pPr>
      <w:spacing w:before="200" w:after="0" w:line="271" w:lineRule="auto"/>
      <w:outlineLvl w:val="2"/>
    </w:pPr>
    <w:rPr>
      <w:iCs/>
      <w:smallCaps/>
      <w:spacing w:val="5"/>
      <w:sz w:val="28"/>
      <w:szCs w:val="26"/>
      <w:u w:val="single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0F4E2C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0F4E2C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0F4E2C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0F4E2C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0F4E2C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0F4E2C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397EA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97EA5"/>
  </w:style>
  <w:style w:type="paragraph" w:styleId="Fuzeile">
    <w:name w:val="footer"/>
    <w:basedOn w:val="Standard"/>
    <w:link w:val="FuzeileZchn"/>
    <w:uiPriority w:val="99"/>
    <w:unhideWhenUsed/>
    <w:rsid w:val="00397EA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97EA5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97E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97EA5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906B13"/>
    <w:rPr>
      <w:b/>
      <w:smallCaps/>
      <w:spacing w:val="5"/>
      <w:sz w:val="36"/>
      <w:szCs w:val="36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06B13"/>
    <w:rPr>
      <w:smallCaps/>
      <w:sz w:val="32"/>
      <w:szCs w:val="28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906B13"/>
    <w:rPr>
      <w:iCs/>
      <w:smallCaps/>
      <w:spacing w:val="5"/>
      <w:sz w:val="28"/>
      <w:szCs w:val="26"/>
      <w:u w:val="single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0F4E2C"/>
    <w:rPr>
      <w:b/>
      <w:bCs/>
      <w:spacing w:val="5"/>
      <w:sz w:val="24"/>
      <w:szCs w:val="24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0F4E2C"/>
    <w:rPr>
      <w:i/>
      <w:iCs/>
      <w:sz w:val="24"/>
      <w:szCs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0F4E2C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0F4E2C"/>
    <w:rPr>
      <w:b/>
      <w:bCs/>
      <w:i/>
      <w:iCs/>
      <w:color w:val="5A5A5A" w:themeColor="text1" w:themeTint="A5"/>
      <w:sz w:val="20"/>
      <w:szCs w:val="2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0F4E2C"/>
    <w:rPr>
      <w:b/>
      <w:bCs/>
      <w:color w:val="7F7F7F" w:themeColor="text1" w:themeTint="80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0F4E2C"/>
    <w:rPr>
      <w:b/>
      <w:bCs/>
      <w:i/>
      <w:iCs/>
      <w:color w:val="7F7F7F" w:themeColor="text1" w:themeTint="80"/>
      <w:sz w:val="18"/>
      <w:szCs w:val="18"/>
    </w:rPr>
  </w:style>
  <w:style w:type="paragraph" w:styleId="Titel">
    <w:name w:val="Title"/>
    <w:basedOn w:val="Standard"/>
    <w:next w:val="Standard"/>
    <w:link w:val="TitelZchn"/>
    <w:uiPriority w:val="10"/>
    <w:qFormat/>
    <w:rsid w:val="000F4E2C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0F4E2C"/>
    <w:rPr>
      <w:smallCaps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0F4E2C"/>
    <w:rPr>
      <w:i/>
      <w:iCs/>
      <w:smallCaps/>
      <w:spacing w:val="10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0F4E2C"/>
    <w:rPr>
      <w:i/>
      <w:iCs/>
      <w:smallCaps/>
      <w:spacing w:val="10"/>
      <w:sz w:val="28"/>
      <w:szCs w:val="28"/>
    </w:rPr>
  </w:style>
  <w:style w:type="character" w:styleId="Fett">
    <w:name w:val="Strong"/>
    <w:uiPriority w:val="22"/>
    <w:qFormat/>
    <w:rsid w:val="000F4E2C"/>
    <w:rPr>
      <w:b/>
      <w:bCs/>
    </w:rPr>
  </w:style>
  <w:style w:type="character" w:styleId="Hervorhebung">
    <w:name w:val="Emphasis"/>
    <w:uiPriority w:val="20"/>
    <w:qFormat/>
    <w:rsid w:val="000F4E2C"/>
    <w:rPr>
      <w:b/>
      <w:bCs/>
      <w:i/>
      <w:iCs/>
      <w:spacing w:val="10"/>
    </w:rPr>
  </w:style>
  <w:style w:type="paragraph" w:styleId="KeinLeerraum">
    <w:name w:val="No Spacing"/>
    <w:basedOn w:val="Standard"/>
    <w:uiPriority w:val="1"/>
    <w:qFormat/>
    <w:rsid w:val="000F4E2C"/>
    <w:pPr>
      <w:spacing w:after="0" w:line="240" w:lineRule="auto"/>
    </w:pPr>
  </w:style>
  <w:style w:type="paragraph" w:styleId="Listenabsatz">
    <w:name w:val="List Paragraph"/>
    <w:basedOn w:val="Standard"/>
    <w:link w:val="ListenabsatzZchn"/>
    <w:uiPriority w:val="34"/>
    <w:qFormat/>
    <w:rsid w:val="000F4E2C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0F4E2C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0F4E2C"/>
    <w:rPr>
      <w:i/>
      <w:iCs/>
    </w:rPr>
  </w:style>
  <w:style w:type="paragraph" w:styleId="IntensivesZitat">
    <w:name w:val="Intense Quote"/>
    <w:aliases w:val="Hinweis Achtung"/>
    <w:basedOn w:val="Standard"/>
    <w:next w:val="Standard"/>
    <w:link w:val="IntensivesZitatZchn"/>
    <w:uiPriority w:val="30"/>
    <w:qFormat/>
    <w:rsid w:val="000376E9"/>
    <w:pPr>
      <w:numPr>
        <w:numId w:val="16"/>
      </w:numPr>
      <w:pBdr>
        <w:top w:val="single" w:sz="4" w:space="10" w:color="auto"/>
        <w:bottom w:val="single" w:sz="4" w:space="10" w:color="auto"/>
      </w:pBdr>
      <w:spacing w:before="240" w:after="240" w:line="300" w:lineRule="auto"/>
      <w:ind w:left="924" w:right="567" w:hanging="357"/>
    </w:pPr>
    <w:rPr>
      <w:i/>
      <w:iCs/>
    </w:rPr>
  </w:style>
  <w:style w:type="character" w:customStyle="1" w:styleId="IntensivesZitatZchn">
    <w:name w:val="Intensives Zitat Zchn"/>
    <w:aliases w:val="Hinweis Achtung Zchn"/>
    <w:basedOn w:val="Absatz-Standardschriftart"/>
    <w:link w:val="IntensivesZitat"/>
    <w:uiPriority w:val="30"/>
    <w:rsid w:val="000376E9"/>
    <w:rPr>
      <w:i/>
      <w:iCs/>
    </w:rPr>
  </w:style>
  <w:style w:type="character" w:styleId="SchwacheHervorhebung">
    <w:name w:val="Subtle Emphasis"/>
    <w:uiPriority w:val="19"/>
    <w:qFormat/>
    <w:rsid w:val="000F4E2C"/>
    <w:rPr>
      <w:i/>
      <w:iCs/>
    </w:rPr>
  </w:style>
  <w:style w:type="character" w:styleId="IntensiveHervorhebung">
    <w:name w:val="Intense Emphasis"/>
    <w:uiPriority w:val="21"/>
    <w:qFormat/>
    <w:rsid w:val="000F4E2C"/>
    <w:rPr>
      <w:b/>
      <w:bCs/>
      <w:i/>
      <w:iCs/>
    </w:rPr>
  </w:style>
  <w:style w:type="character" w:styleId="SchwacherVerweis">
    <w:name w:val="Subtle Reference"/>
    <w:basedOn w:val="Absatz-Standardschriftart"/>
    <w:uiPriority w:val="31"/>
    <w:qFormat/>
    <w:rsid w:val="000F4E2C"/>
    <w:rPr>
      <w:smallCaps/>
    </w:rPr>
  </w:style>
  <w:style w:type="character" w:styleId="IntensiverVerweis">
    <w:name w:val="Intense Reference"/>
    <w:uiPriority w:val="32"/>
    <w:qFormat/>
    <w:rsid w:val="000F4E2C"/>
    <w:rPr>
      <w:b/>
      <w:bCs/>
      <w:smallCaps/>
    </w:rPr>
  </w:style>
  <w:style w:type="character" w:styleId="Buchtitel">
    <w:name w:val="Book Title"/>
    <w:basedOn w:val="Absatz-Standardschriftart"/>
    <w:uiPriority w:val="33"/>
    <w:qFormat/>
    <w:rsid w:val="000F4E2C"/>
    <w:rPr>
      <w:i/>
      <w:iCs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0F4E2C"/>
    <w:pPr>
      <w:outlineLvl w:val="9"/>
    </w:pPr>
    <w:rPr>
      <w:lang w:bidi="en-US"/>
    </w:rPr>
  </w:style>
  <w:style w:type="paragraph" w:styleId="Beschriftung">
    <w:name w:val="caption"/>
    <w:basedOn w:val="Standard"/>
    <w:next w:val="Standard"/>
    <w:uiPriority w:val="35"/>
    <w:unhideWhenUsed/>
    <w:rsid w:val="007340C7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styleId="Hyperlink">
    <w:name w:val="Hyperlink"/>
    <w:basedOn w:val="Absatz-Standardschriftart"/>
    <w:uiPriority w:val="99"/>
    <w:unhideWhenUsed/>
    <w:rsid w:val="005D6C2F"/>
    <w:rPr>
      <w:color w:val="0000FF" w:themeColor="hyperlink"/>
      <w:u w:val="single"/>
    </w:rPr>
  </w:style>
  <w:style w:type="paragraph" w:customStyle="1" w:styleId="CodeSnippet">
    <w:name w:val="Code Snippet"/>
    <w:basedOn w:val="Standard"/>
    <w:link w:val="CodeSnippetZchn"/>
    <w:qFormat/>
    <w:rsid w:val="000F4E2C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left="720"/>
      <w:contextualSpacing/>
    </w:pPr>
    <w:rPr>
      <w:rFonts w:ascii="Century Gothic" w:hAnsi="Century Gothic" w:cs="Arial"/>
      <w:sz w:val="24"/>
      <w:lang w:val="en-US"/>
    </w:rPr>
  </w:style>
  <w:style w:type="character" w:customStyle="1" w:styleId="CodeSnippetZchn">
    <w:name w:val="Code Snippet Zchn"/>
    <w:basedOn w:val="Absatz-Standardschriftart"/>
    <w:link w:val="CodeSnippet"/>
    <w:rsid w:val="000F4E2C"/>
    <w:rPr>
      <w:rFonts w:ascii="Century Gothic" w:hAnsi="Century Gothic" w:cs="Arial"/>
      <w:sz w:val="24"/>
      <w:lang w:val="en-US"/>
    </w:rPr>
  </w:style>
  <w:style w:type="character" w:styleId="Erwhnung">
    <w:name w:val="Mention"/>
    <w:basedOn w:val="Absatz-Standardschriftart"/>
    <w:uiPriority w:val="99"/>
    <w:semiHidden/>
    <w:unhideWhenUsed/>
    <w:rsid w:val="00A62A39"/>
    <w:rPr>
      <w:color w:val="2B579A"/>
      <w:shd w:val="clear" w:color="auto" w:fill="E6E6E6"/>
    </w:rPr>
  </w:style>
  <w:style w:type="character" w:styleId="BesuchterLink">
    <w:name w:val="FollowedHyperlink"/>
    <w:basedOn w:val="Absatz-Standardschriftart"/>
    <w:uiPriority w:val="99"/>
    <w:semiHidden/>
    <w:unhideWhenUsed/>
    <w:rsid w:val="00A62A39"/>
    <w:rPr>
      <w:color w:val="800080" w:themeColor="followed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4C4DB3"/>
    <w:rPr>
      <w:color w:val="605E5C"/>
      <w:shd w:val="clear" w:color="auto" w:fill="E1DFDD"/>
    </w:rPr>
  </w:style>
  <w:style w:type="paragraph" w:customStyle="1" w:styleId="TODO">
    <w:name w:val="TODO"/>
    <w:basedOn w:val="Listenabsatz"/>
    <w:link w:val="TODOZchn"/>
    <w:qFormat/>
    <w:rsid w:val="00906B13"/>
    <w:pPr>
      <w:numPr>
        <w:numId w:val="1"/>
      </w:numPr>
      <w:spacing w:line="480" w:lineRule="auto"/>
    </w:pPr>
  </w:style>
  <w:style w:type="character" w:styleId="Platzhaltertext">
    <w:name w:val="Placeholder Text"/>
    <w:basedOn w:val="Absatz-Standardschriftart"/>
    <w:uiPriority w:val="99"/>
    <w:semiHidden/>
    <w:rsid w:val="00906B13"/>
    <w:rPr>
      <w:color w:val="808080"/>
    </w:rPr>
  </w:style>
  <w:style w:type="character" w:customStyle="1" w:styleId="ListenabsatzZchn">
    <w:name w:val="Listenabsatz Zchn"/>
    <w:basedOn w:val="Absatz-Standardschriftart"/>
    <w:link w:val="Listenabsatz"/>
    <w:uiPriority w:val="34"/>
    <w:rsid w:val="00906B13"/>
  </w:style>
  <w:style w:type="character" w:customStyle="1" w:styleId="TODOZchn">
    <w:name w:val="TODO Zchn"/>
    <w:basedOn w:val="ListenabsatzZchn"/>
    <w:link w:val="TODO"/>
    <w:rsid w:val="00906B13"/>
  </w:style>
  <w:style w:type="paragraph" w:customStyle="1" w:styleId="HinweisInformation">
    <w:name w:val="Hinweis Information"/>
    <w:basedOn w:val="IntensivesZitat"/>
    <w:link w:val="HinweisInformationZchn"/>
    <w:qFormat/>
    <w:rsid w:val="000376E9"/>
    <w:pPr>
      <w:numPr>
        <w:numId w:val="17"/>
      </w:numPr>
      <w:ind w:left="924" w:hanging="357"/>
    </w:pPr>
  </w:style>
  <w:style w:type="character" w:customStyle="1" w:styleId="HinweisInformationZchn">
    <w:name w:val="Hinweis Information Zchn"/>
    <w:basedOn w:val="IntensivesZitatZchn"/>
    <w:link w:val="HinweisInformation"/>
    <w:rsid w:val="000376E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202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2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3979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65461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2219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74234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91488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2325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25784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19413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oodle.campus02.at/pluginfile.php/106641/mod_resource/content/0/Konfigurationsmanagement%20Arbeitsauftr%C3%A4ge%2007%20Abgab02%20zur%20Beurteilung%20der%20%C3%9Cbung02.pdf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youtube.com/watch?v=KNGQ9JBQWhQ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ogerdudler.github.io/git-guide/index.de.html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gist.github.com/octocat/9257657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yopad.eu/p/walk-through-Konfigurationsmanagement-365days" TargetMode="Externa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S:\Store\Data\Dropbox\Work\FH%20JOANNEUM\Unterricht\Vorlage%20f&#252;r%20&#220;bungen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D3AA25-726E-4788-9BA4-BE57FC09FF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 für Übungen.dotx</Template>
  <TotalTime>0</TotalTime>
  <Pages>3</Pages>
  <Words>661</Words>
  <Characters>4171</Characters>
  <Application>Microsoft Office Word</Application>
  <DocSecurity>0</DocSecurity>
  <Lines>34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Mike Ulm</dc:creator>
  <cp:lastModifiedBy>Thomas Strutz</cp:lastModifiedBy>
  <cp:revision>5</cp:revision>
  <cp:lastPrinted>2019-02-28T13:27:00Z</cp:lastPrinted>
  <dcterms:created xsi:type="dcterms:W3CDTF">2020-06-30T10:38:00Z</dcterms:created>
  <dcterms:modified xsi:type="dcterms:W3CDTF">2020-07-03T18:20:00Z</dcterms:modified>
</cp:coreProperties>
</file>